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26E87" w:rsidRDefault="00616151">
      <w:pPr>
        <w:rPr>
          <w:sz w:val="36"/>
          <w:szCs w:val="36"/>
        </w:rPr>
      </w:pPr>
      <w:r>
        <w:rPr>
          <w:sz w:val="36"/>
          <w:szCs w:val="36"/>
        </w:rPr>
        <w:t xml:space="preserve">Exam AZ-900: </w:t>
      </w:r>
      <w:proofErr w:type="spellStart"/>
      <w:r>
        <w:rPr>
          <w:sz w:val="36"/>
          <w:szCs w:val="36"/>
        </w:rPr>
        <w:t>MicrosoftAzure</w:t>
      </w:r>
      <w:proofErr w:type="spellEnd"/>
      <w:r>
        <w:rPr>
          <w:sz w:val="36"/>
          <w:szCs w:val="36"/>
        </w:rPr>
        <w:t xml:space="preserve"> Fundamentals–Skills Measured</w:t>
      </w:r>
    </w:p>
    <w:p w14:paraId="00000002" w14:textId="77777777" w:rsidR="00326E87" w:rsidRDefault="00326E87"/>
    <w:p w14:paraId="00000004" w14:textId="77777777" w:rsidR="00326E87" w:rsidRDefault="00326E87">
      <w:pPr>
        <w:rPr>
          <w:sz w:val="28"/>
          <w:szCs w:val="28"/>
        </w:rPr>
      </w:pPr>
    </w:p>
    <w:p w14:paraId="00000005" w14:textId="77777777" w:rsidR="00326E87" w:rsidRDefault="00616151">
      <w:pPr>
        <w:rPr>
          <w:sz w:val="28"/>
          <w:szCs w:val="28"/>
        </w:rPr>
      </w:pPr>
      <w:r>
        <w:rPr>
          <w:sz w:val="28"/>
          <w:szCs w:val="28"/>
        </w:rPr>
        <w:t>Audience Profile</w:t>
      </w:r>
    </w:p>
    <w:p w14:paraId="00000006" w14:textId="77777777" w:rsidR="00326E87" w:rsidRDefault="00326E87"/>
    <w:p w14:paraId="00000007" w14:textId="77777777" w:rsidR="00326E87" w:rsidRDefault="00616151">
      <w:r>
        <w:t>Candidates for this ex</w:t>
      </w:r>
      <w:r>
        <w:t>am should have foundational knowledge of cloud services and how those services are provided with Microsoft Azure. The exam is intended for candidates who are just beginning to work with cloud-based solutions and services or are new to Azure.</w:t>
      </w:r>
    </w:p>
    <w:p w14:paraId="00000008" w14:textId="77777777" w:rsidR="00326E87" w:rsidRDefault="00326E87"/>
    <w:p w14:paraId="00000009" w14:textId="77777777" w:rsidR="00326E87" w:rsidRDefault="00616151">
      <w:r>
        <w:t>Azure Fundame</w:t>
      </w:r>
      <w:r>
        <w:t xml:space="preserve">ntals exam is an opportunity to prove knowledge of cloud concepts, Azure services, Azure workloads, security and privacy in Azure, as well as Azure pricing and support. Candidates should be familiar with the general technology concepts, including concepts </w:t>
      </w:r>
      <w:r>
        <w:t>of networking, storage, compute, application support, and application development.</w:t>
      </w:r>
    </w:p>
    <w:p w14:paraId="0000000A" w14:textId="77777777" w:rsidR="00326E87" w:rsidRDefault="00326E87"/>
    <w:p w14:paraId="0000000B" w14:textId="77777777" w:rsidR="00326E87" w:rsidRDefault="00616151">
      <w:r>
        <w:t>Azure Fundamentals can be used to prepare for other Azure role-based or specialty certifications, but it is not a prerequisite for any of them.</w:t>
      </w:r>
    </w:p>
    <w:p w14:paraId="0000000C" w14:textId="77777777" w:rsidR="00326E87" w:rsidRDefault="00326E87">
      <w:pPr>
        <w:rPr>
          <w:sz w:val="28"/>
          <w:szCs w:val="28"/>
        </w:rPr>
      </w:pPr>
    </w:p>
    <w:p w14:paraId="0000000D" w14:textId="77777777" w:rsidR="00326E87" w:rsidRDefault="00616151">
      <w:pPr>
        <w:rPr>
          <w:sz w:val="28"/>
          <w:szCs w:val="28"/>
        </w:rPr>
      </w:pPr>
      <w:r>
        <w:rPr>
          <w:sz w:val="28"/>
          <w:szCs w:val="28"/>
        </w:rPr>
        <w:t>Skills Measured</w:t>
      </w:r>
    </w:p>
    <w:p w14:paraId="0000000E" w14:textId="77777777" w:rsidR="00326E87" w:rsidRDefault="00326E87"/>
    <w:p w14:paraId="0000000F" w14:textId="77777777" w:rsidR="00326E87" w:rsidRDefault="00616151">
      <w:r>
        <w:t xml:space="preserve">NOTE: The </w:t>
      </w:r>
      <w:r>
        <w:t xml:space="preserve">bullets that appear below each of the skills measured are intended to illustrate how we are assessing that skill. This list is not definitive or </w:t>
      </w:r>
      <w:proofErr w:type="spellStart"/>
      <w:r>
        <w:t>exhaustive.NOTE</w:t>
      </w:r>
      <w:proofErr w:type="spellEnd"/>
      <w:r>
        <w:t>: Most questions cover features that are General Availability (GA). The exam may contain questio</w:t>
      </w:r>
      <w:r>
        <w:t>ns on Preview features if those features are commonly used.</w:t>
      </w:r>
    </w:p>
    <w:p w14:paraId="00000010" w14:textId="77777777" w:rsidR="00326E87" w:rsidRDefault="00326E87">
      <w:pPr>
        <w:rPr>
          <w:sz w:val="28"/>
          <w:szCs w:val="28"/>
        </w:rPr>
      </w:pPr>
    </w:p>
    <w:p w14:paraId="00000011" w14:textId="77777777" w:rsidR="00326E87" w:rsidRDefault="00616151">
      <w:pPr>
        <w:rPr>
          <w:sz w:val="28"/>
          <w:szCs w:val="28"/>
        </w:rPr>
      </w:pPr>
      <w:r>
        <w:rPr>
          <w:sz w:val="28"/>
          <w:szCs w:val="28"/>
        </w:rPr>
        <w:t>Describe Cloud Concepts (20-25%)</w:t>
      </w:r>
    </w:p>
    <w:p w14:paraId="00000012" w14:textId="77777777" w:rsidR="00326E87" w:rsidRDefault="00326E87"/>
    <w:p w14:paraId="00000013" w14:textId="77777777" w:rsidR="00326E87" w:rsidRDefault="00616151">
      <w:r>
        <w:t>Identify the benefits and considerations of using cloud services</w:t>
      </w:r>
    </w:p>
    <w:p w14:paraId="00000014" w14:textId="77777777" w:rsidR="00326E87" w:rsidRDefault="00616151">
      <w:r>
        <w:t>identify the benefits of cloud computing, such as High Availability, Scalability, Elasticity, Ag</w:t>
      </w:r>
      <w:r>
        <w:t>ility, and Disaster Recovery</w:t>
      </w:r>
    </w:p>
    <w:p w14:paraId="00000015" w14:textId="77777777" w:rsidR="00326E87" w:rsidRDefault="00616151">
      <w:r>
        <w:t>identify the differences between Capital Expenditure (</w:t>
      </w:r>
      <w:proofErr w:type="spellStart"/>
      <w:r>
        <w:t>CapEx</w:t>
      </w:r>
      <w:proofErr w:type="spellEnd"/>
      <w:r>
        <w:t>) and Operational Expenditure (</w:t>
      </w:r>
      <w:proofErr w:type="spellStart"/>
      <w:r>
        <w:t>OpEx</w:t>
      </w:r>
      <w:proofErr w:type="spellEnd"/>
      <w:r>
        <w:t>)describe the consumption-based model</w:t>
      </w:r>
    </w:p>
    <w:p w14:paraId="00000016" w14:textId="77777777" w:rsidR="00326E87" w:rsidRDefault="00616151">
      <w:r>
        <w:t>Describe the differences between categories of cloud services</w:t>
      </w:r>
    </w:p>
    <w:p w14:paraId="00000017" w14:textId="77777777" w:rsidR="00326E87" w:rsidRDefault="00616151">
      <w:r>
        <w:t>describe the shared responsibilit</w:t>
      </w:r>
      <w:r>
        <w:t>y model</w:t>
      </w:r>
    </w:p>
    <w:p w14:paraId="00000018" w14:textId="77777777" w:rsidR="00326E87" w:rsidRDefault="00616151">
      <w:r>
        <w:t>describe Infrastructure-as-a-Service (IaaS),describe Platform-as-a-Service (PaaS)describe serverless computing</w:t>
      </w:r>
    </w:p>
    <w:p w14:paraId="00000019" w14:textId="77777777" w:rsidR="00326E87" w:rsidRDefault="00616151">
      <w:r>
        <w:t>describe Software-as-a-Service (SaaS)identify a service type based on a use case</w:t>
      </w:r>
    </w:p>
    <w:p w14:paraId="0000001A" w14:textId="77777777" w:rsidR="00326E87" w:rsidRDefault="00326E87"/>
    <w:p w14:paraId="0000001B" w14:textId="77777777" w:rsidR="00326E87" w:rsidRDefault="00616151">
      <w:r>
        <w:t>Describe the differences between types of cloud computi</w:t>
      </w:r>
      <w:r>
        <w:t>ng</w:t>
      </w:r>
    </w:p>
    <w:p w14:paraId="0000001C" w14:textId="77777777" w:rsidR="00326E87" w:rsidRDefault="00616151">
      <w:r>
        <w:t>define cloud computing</w:t>
      </w:r>
    </w:p>
    <w:p w14:paraId="0000001D" w14:textId="77777777" w:rsidR="00326E87" w:rsidRDefault="00616151">
      <w:r>
        <w:t>describe Public cloud</w:t>
      </w:r>
    </w:p>
    <w:p w14:paraId="0000001E" w14:textId="77777777" w:rsidR="00326E87" w:rsidRDefault="00616151">
      <w:r>
        <w:lastRenderedPageBreak/>
        <w:t>describe Private cloud</w:t>
      </w:r>
    </w:p>
    <w:p w14:paraId="0000001F" w14:textId="77777777" w:rsidR="00326E87" w:rsidRDefault="00616151">
      <w:r>
        <w:t>describe Hybrid cloud</w:t>
      </w:r>
    </w:p>
    <w:p w14:paraId="00000020" w14:textId="77777777" w:rsidR="00326E87" w:rsidRDefault="00616151">
      <w:r>
        <w:t>compare and contrast the three types of cloud computing</w:t>
      </w:r>
    </w:p>
    <w:p w14:paraId="00000021" w14:textId="77777777" w:rsidR="00326E87" w:rsidRDefault="00326E87"/>
    <w:p w14:paraId="00000022" w14:textId="77777777" w:rsidR="00326E87" w:rsidRDefault="00616151">
      <w:pPr>
        <w:rPr>
          <w:sz w:val="28"/>
          <w:szCs w:val="28"/>
        </w:rPr>
      </w:pPr>
      <w:r>
        <w:rPr>
          <w:sz w:val="28"/>
          <w:szCs w:val="28"/>
        </w:rPr>
        <w:t>Describe Core Azure Services (15-20%)</w:t>
      </w:r>
    </w:p>
    <w:p w14:paraId="00000023" w14:textId="77777777" w:rsidR="00326E87" w:rsidRDefault="00616151">
      <w:r>
        <w:t>Describe the core Azure architectural components</w:t>
      </w:r>
    </w:p>
    <w:p w14:paraId="00000024" w14:textId="77777777" w:rsidR="00326E87" w:rsidRDefault="00616151">
      <w:r>
        <w:t>describe the benefits and usage of Regions and Region Pairs</w:t>
      </w:r>
    </w:p>
    <w:p w14:paraId="00000025" w14:textId="77777777" w:rsidR="00326E87" w:rsidRDefault="00616151">
      <w:r>
        <w:t>describe the benefits and usage of Availability Zones</w:t>
      </w:r>
    </w:p>
    <w:p w14:paraId="00000026" w14:textId="77777777" w:rsidR="00326E87" w:rsidRDefault="00616151">
      <w:r>
        <w:t>describe the benefits and usage of Resource Groups</w:t>
      </w:r>
    </w:p>
    <w:p w14:paraId="00000027" w14:textId="77777777" w:rsidR="00326E87" w:rsidRDefault="00616151">
      <w:r>
        <w:t>describe the benefits and usage of Subscri</w:t>
      </w:r>
      <w:r>
        <w:t>ptions</w:t>
      </w:r>
    </w:p>
    <w:p w14:paraId="00000028" w14:textId="77777777" w:rsidR="00326E87" w:rsidRDefault="00616151">
      <w:r>
        <w:t>describe the benefits and usage of Management Groups</w:t>
      </w:r>
    </w:p>
    <w:p w14:paraId="00000029" w14:textId="77777777" w:rsidR="00326E87" w:rsidRDefault="00616151">
      <w:r>
        <w:t>describe the benefits and usage of Azure Resource Manager</w:t>
      </w:r>
    </w:p>
    <w:p w14:paraId="0000002A" w14:textId="77777777" w:rsidR="00326E87" w:rsidRDefault="00616151">
      <w:r>
        <w:t>explain Azure resources</w:t>
      </w:r>
    </w:p>
    <w:p w14:paraId="0000002B" w14:textId="77777777" w:rsidR="00326E87" w:rsidRDefault="00616151">
      <w:r>
        <w:t>Describe core resources available in Azure</w:t>
      </w:r>
    </w:p>
    <w:p w14:paraId="0000002C" w14:textId="77777777" w:rsidR="00326E87" w:rsidRDefault="00616151">
      <w:r>
        <w:t>describe the benefits and usage of Virtual Machines, Azure App Services</w:t>
      </w:r>
      <w:r>
        <w:t>, Azure Container Instances (ACI), Azure Kubernetes Service (AKS), and Windows Virtual Desktop</w:t>
      </w:r>
    </w:p>
    <w:p w14:paraId="0000002D" w14:textId="77777777" w:rsidR="00326E87" w:rsidRDefault="00616151">
      <w:r>
        <w:t>describe the benefits and usage of Virtual Networks, VPN Gateway, Virtual Network peering, and ExpressRoute</w:t>
      </w:r>
    </w:p>
    <w:p w14:paraId="0000002E" w14:textId="77777777" w:rsidR="00326E87" w:rsidRDefault="00616151">
      <w:r>
        <w:t>describe the benefits and usage of Container (Blob) S</w:t>
      </w:r>
      <w:r>
        <w:t>torage, Disk Storage, File Storage, and storage tiers</w:t>
      </w:r>
    </w:p>
    <w:p w14:paraId="0000002F" w14:textId="77777777" w:rsidR="00326E87" w:rsidRDefault="00616151">
      <w:r>
        <w:t>describe the benefits and usage of Cosmos DB, Azure SQL Database, Azure Database for MySQL, Azure Database for PostgreSQL, and SQL Managed Instance</w:t>
      </w:r>
    </w:p>
    <w:p w14:paraId="00000030" w14:textId="77777777" w:rsidR="00326E87" w:rsidRDefault="00616151">
      <w:r>
        <w:t>describe the benefits and usage of Azure Marketplace</w:t>
      </w:r>
    </w:p>
    <w:p w14:paraId="00000031" w14:textId="77777777" w:rsidR="00326E87" w:rsidRDefault="00326E87"/>
    <w:p w14:paraId="00000032" w14:textId="77777777" w:rsidR="00326E87" w:rsidRDefault="00616151">
      <w:pPr>
        <w:rPr>
          <w:sz w:val="28"/>
          <w:szCs w:val="28"/>
        </w:rPr>
      </w:pPr>
      <w:r>
        <w:rPr>
          <w:sz w:val="28"/>
          <w:szCs w:val="28"/>
        </w:rPr>
        <w:t>Describe core solutions and management tools on Azure (10-15%)</w:t>
      </w:r>
    </w:p>
    <w:p w14:paraId="00000033" w14:textId="77777777" w:rsidR="00326E87" w:rsidRDefault="00326E87"/>
    <w:p w14:paraId="00000034" w14:textId="77777777" w:rsidR="00326E87" w:rsidRDefault="00616151">
      <w:r>
        <w:t>Describe core solutions available in Azure</w:t>
      </w:r>
    </w:p>
    <w:p w14:paraId="00000035" w14:textId="77777777" w:rsidR="00326E87" w:rsidRDefault="00616151">
      <w:r>
        <w:t xml:space="preserve">describe the benefits and usage of Internet of Things (IoT) Hub, IoT Central, </w:t>
      </w:r>
      <w:proofErr w:type="spellStart"/>
      <w:r>
        <w:t>andAzure</w:t>
      </w:r>
      <w:proofErr w:type="spellEnd"/>
      <w:r>
        <w:t xml:space="preserve"> Sphere</w:t>
      </w:r>
    </w:p>
    <w:p w14:paraId="00000036" w14:textId="77777777" w:rsidR="00326E87" w:rsidRDefault="00616151">
      <w:r>
        <w:t>describe the benefits and usage of Azure Synapse Analyt</w:t>
      </w:r>
      <w:r>
        <w:t>ics, HDInsight, and Azure Databricks</w:t>
      </w:r>
    </w:p>
    <w:p w14:paraId="00000037" w14:textId="77777777" w:rsidR="00326E87" w:rsidRDefault="00616151">
      <w:r>
        <w:t>describe the benefits and usage of Azure Machine Learning, Cognitive Services and Azure Bot Service</w:t>
      </w:r>
    </w:p>
    <w:p w14:paraId="00000038" w14:textId="77777777" w:rsidR="00326E87" w:rsidRDefault="00616151">
      <w:r>
        <w:t>describe the benefits and usage of serverless computing solutions that include Azure Functions and Logic Apps</w:t>
      </w:r>
    </w:p>
    <w:p w14:paraId="00000039" w14:textId="77777777" w:rsidR="00326E87" w:rsidRDefault="00616151">
      <w:r>
        <w:t>describe the benefits and usage of Azure DevOps, GitHub, GitHub Actions, and Azure DevTest Labs</w:t>
      </w:r>
    </w:p>
    <w:p w14:paraId="0000003A" w14:textId="77777777" w:rsidR="00326E87" w:rsidRDefault="00616151">
      <w:r>
        <w:t>Describe Azure management tools</w:t>
      </w:r>
    </w:p>
    <w:p w14:paraId="0000003B" w14:textId="77777777" w:rsidR="00326E87" w:rsidRDefault="00616151">
      <w:r>
        <w:t>describe the functionality and usage of the Azure Portal, Azure PowerShell, Azure CLI, Cloud Shell, and Azure Mobile App</w:t>
      </w:r>
    </w:p>
    <w:p w14:paraId="0000003C" w14:textId="77777777" w:rsidR="00326E87" w:rsidRDefault="00616151">
      <w:r>
        <w:t>describe the functionality and usage of Azure Advisor</w:t>
      </w:r>
    </w:p>
    <w:p w14:paraId="0000003D" w14:textId="77777777" w:rsidR="00326E87" w:rsidRDefault="00616151">
      <w:r>
        <w:t>describe the functionality and usage of Azure Resource Manager (ARM) templates</w:t>
      </w:r>
    </w:p>
    <w:p w14:paraId="0000003E" w14:textId="77777777" w:rsidR="00326E87" w:rsidRDefault="00616151">
      <w:r>
        <w:t>de</w:t>
      </w:r>
      <w:r>
        <w:t xml:space="preserve">scribe the functionality and usage of Azure </w:t>
      </w:r>
      <w:proofErr w:type="spellStart"/>
      <w:r>
        <w:t>Monitordescribe</w:t>
      </w:r>
      <w:proofErr w:type="spellEnd"/>
      <w:r>
        <w:t xml:space="preserve"> the functionality and usage of Azure Service Health</w:t>
      </w:r>
    </w:p>
    <w:p w14:paraId="0000003F" w14:textId="77777777" w:rsidR="00326E87" w:rsidRDefault="00326E87">
      <w:pPr>
        <w:rPr>
          <w:sz w:val="28"/>
          <w:szCs w:val="28"/>
        </w:rPr>
      </w:pPr>
    </w:p>
    <w:p w14:paraId="00000040" w14:textId="77777777" w:rsidR="00326E87" w:rsidRDefault="00616151">
      <w:r>
        <w:rPr>
          <w:sz w:val="28"/>
          <w:szCs w:val="28"/>
        </w:rPr>
        <w:lastRenderedPageBreak/>
        <w:t>Describe general security and network security features (10-15%)</w:t>
      </w:r>
      <w:r>
        <w:t>Describe Azure security features</w:t>
      </w:r>
    </w:p>
    <w:p w14:paraId="00000041" w14:textId="77777777" w:rsidR="00326E87" w:rsidRDefault="00616151">
      <w:r>
        <w:t>describe basic features of Azure Security Cent</w:t>
      </w:r>
      <w:r>
        <w:t xml:space="preserve">er, including policy compliance, security alerts, secure </w:t>
      </w:r>
      <w:proofErr w:type="spellStart"/>
      <w:r>
        <w:t>score,and</w:t>
      </w:r>
      <w:proofErr w:type="spellEnd"/>
      <w:r>
        <w:t xml:space="preserve"> resource hygiene</w:t>
      </w:r>
    </w:p>
    <w:p w14:paraId="00000042" w14:textId="77777777" w:rsidR="00326E87" w:rsidRDefault="00616151">
      <w:r>
        <w:t xml:space="preserve">describe the functionality and usage of Key </w:t>
      </w:r>
      <w:proofErr w:type="spellStart"/>
      <w:r>
        <w:t>Vaultdescribe</w:t>
      </w:r>
      <w:proofErr w:type="spellEnd"/>
      <w:r>
        <w:t xml:space="preserve"> the functionality and usage of Azure Sentinel</w:t>
      </w:r>
    </w:p>
    <w:p w14:paraId="00000043" w14:textId="77777777" w:rsidR="00326E87" w:rsidRDefault="00616151">
      <w:r>
        <w:t>describe the functionality and usage of Azure Dedicated Hosts</w:t>
      </w:r>
    </w:p>
    <w:p w14:paraId="00000044" w14:textId="77777777" w:rsidR="00326E87" w:rsidRDefault="00326E87"/>
    <w:p w14:paraId="00000045" w14:textId="77777777" w:rsidR="00326E87" w:rsidRDefault="00616151">
      <w:r>
        <w:t>Descr</w:t>
      </w:r>
      <w:r>
        <w:t>ibe Azure network security</w:t>
      </w:r>
    </w:p>
    <w:p w14:paraId="00000046" w14:textId="77777777" w:rsidR="00326E87" w:rsidRDefault="00616151">
      <w:r>
        <w:t>describe the concept of defense in depth</w:t>
      </w:r>
    </w:p>
    <w:p w14:paraId="00000047" w14:textId="77777777" w:rsidR="00326E87" w:rsidRDefault="00616151">
      <w:r>
        <w:t>describe the functionality and usage of Network Security Groups (NSG)describe the functionality and usage of Azure Firewall</w:t>
      </w:r>
    </w:p>
    <w:p w14:paraId="00000048" w14:textId="77777777" w:rsidR="00326E87" w:rsidRDefault="00616151">
      <w:r>
        <w:t>describe the functionality and usage of Azure DDoS protection</w:t>
      </w:r>
    </w:p>
    <w:p w14:paraId="00000049" w14:textId="77777777" w:rsidR="00326E87" w:rsidRDefault="00326E87">
      <w:pPr>
        <w:rPr>
          <w:sz w:val="28"/>
          <w:szCs w:val="28"/>
        </w:rPr>
      </w:pPr>
    </w:p>
    <w:p w14:paraId="0000004A" w14:textId="77777777" w:rsidR="00326E87" w:rsidRDefault="00616151">
      <w:pPr>
        <w:rPr>
          <w:sz w:val="28"/>
          <w:szCs w:val="28"/>
        </w:rPr>
      </w:pPr>
      <w:r>
        <w:rPr>
          <w:sz w:val="28"/>
          <w:szCs w:val="28"/>
        </w:rPr>
        <w:t>D</w:t>
      </w:r>
      <w:r>
        <w:rPr>
          <w:sz w:val="28"/>
          <w:szCs w:val="28"/>
        </w:rPr>
        <w:t>escribe identity, governance, privacy, and compliance features(20-25%)</w:t>
      </w:r>
    </w:p>
    <w:p w14:paraId="0000004B" w14:textId="77777777" w:rsidR="00326E87" w:rsidRDefault="00616151">
      <w:r>
        <w:t xml:space="preserve">Describe core Azure identity services </w:t>
      </w:r>
    </w:p>
    <w:p w14:paraId="0000004C" w14:textId="77777777" w:rsidR="00326E87" w:rsidRDefault="00616151">
      <w:r>
        <w:t>explain the difference between authentication and authorization define Azure Active Directory describe the functionality and usage of Azure Active</w:t>
      </w:r>
      <w:r>
        <w:t xml:space="preserve"> Directory</w:t>
      </w:r>
    </w:p>
    <w:p w14:paraId="0000004D" w14:textId="77777777" w:rsidR="00326E87" w:rsidRDefault="00326E87">
      <w:pPr>
        <w:rPr>
          <w:sz w:val="35"/>
          <w:szCs w:val="35"/>
        </w:rPr>
      </w:pPr>
    </w:p>
    <w:p w14:paraId="0000004E" w14:textId="77777777" w:rsidR="00326E87" w:rsidRDefault="00326E87">
      <w:pPr>
        <w:rPr>
          <w:sz w:val="35"/>
          <w:szCs w:val="35"/>
        </w:rPr>
      </w:pPr>
    </w:p>
    <w:sectPr w:rsidR="00326E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E87"/>
    <w:rsid w:val="00326E87"/>
    <w:rsid w:val="00616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56A7EA-B6CA-4F3B-AF66-08246508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O'Halloran, Scott</cp:lastModifiedBy>
  <cp:revision>3</cp:revision>
  <dcterms:created xsi:type="dcterms:W3CDTF">2021-08-18T15:00:00Z</dcterms:created>
  <dcterms:modified xsi:type="dcterms:W3CDTF">2021-08-18T15:00:00Z</dcterms:modified>
</cp:coreProperties>
</file>